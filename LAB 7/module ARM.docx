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83" w:rsidRDefault="009F4E83" w:rsidP="009F4E83">
      <w:r>
        <w:t>module ARM(I, A, B, C, D, E, F, G, DP);</w:t>
      </w:r>
    </w:p>
    <w:p w:rsidR="009F4E83" w:rsidRDefault="009F4E83" w:rsidP="009F4E83">
      <w:r>
        <w:tab/>
        <w:t>input wire [7:0] I /* synthesis loc="2,3,4,5,6,7,8,9"*/;</w:t>
      </w:r>
    </w:p>
    <w:p w:rsidR="009F4E83" w:rsidRDefault="009F4E83" w:rsidP="009F4E83">
      <w:r>
        <w:tab/>
        <w:t>output wire A;</w:t>
      </w:r>
      <w:r>
        <w:tab/>
        <w:t>/* synthesis loc="14" */</w:t>
      </w:r>
    </w:p>
    <w:p w:rsidR="009F4E83" w:rsidRDefault="009F4E83" w:rsidP="009F4E83">
      <w:r>
        <w:tab/>
        <w:t>output wire B;</w:t>
      </w:r>
      <w:r>
        <w:tab/>
        <w:t>/* synthesis loc="15" */</w:t>
      </w:r>
    </w:p>
    <w:p w:rsidR="009F4E83" w:rsidRDefault="009F4E83" w:rsidP="009F4E83">
      <w:r>
        <w:tab/>
        <w:t>output wire C;</w:t>
      </w:r>
      <w:r>
        <w:tab/>
        <w:t>/* synthesis loc="16" */</w:t>
      </w:r>
    </w:p>
    <w:p w:rsidR="009F4E83" w:rsidRDefault="009F4E83" w:rsidP="009F4E83">
      <w:r>
        <w:tab/>
        <w:t>output wire D;</w:t>
      </w:r>
      <w:r>
        <w:tab/>
        <w:t>/* synthesis loc="17" */</w:t>
      </w:r>
    </w:p>
    <w:p w:rsidR="009F4E83" w:rsidRDefault="009F4E83" w:rsidP="009F4E83">
      <w:r>
        <w:tab/>
        <w:t>output wire E;</w:t>
      </w:r>
      <w:r>
        <w:tab/>
        <w:t>/* synthesis loc="18" */</w:t>
      </w:r>
    </w:p>
    <w:p w:rsidR="009F4E83" w:rsidRDefault="009F4E83" w:rsidP="009F4E83">
      <w:r>
        <w:tab/>
        <w:t>output wire F;</w:t>
      </w:r>
      <w:r>
        <w:tab/>
        <w:t>/* synthesis loc="19" */</w:t>
      </w:r>
    </w:p>
    <w:p w:rsidR="009F4E83" w:rsidRDefault="009F4E83" w:rsidP="009F4E83">
      <w:r>
        <w:tab/>
        <w:t>output wire G;</w:t>
      </w:r>
      <w:r>
        <w:tab/>
        <w:t>/* synthesis loc="20" */</w:t>
      </w:r>
    </w:p>
    <w:p w:rsidR="009F4E83" w:rsidRDefault="009F4E83" w:rsidP="009F4E83">
      <w:r>
        <w:tab/>
        <w:t>output wire DP; /* synthesis loc="21" */</w:t>
      </w:r>
    </w:p>
    <w:p w:rsidR="009F4E83" w:rsidRDefault="009F4E83" w:rsidP="009F4E83">
      <w:r>
        <w:tab/>
      </w:r>
    </w:p>
    <w:p w:rsidR="009F4E83" w:rsidRDefault="009F4E83" w:rsidP="009F4E83">
      <w:r>
        <w:tab/>
      </w:r>
    </w:p>
    <w:p w:rsidR="009F4E83" w:rsidRDefault="009F4E83" w:rsidP="009F4E83">
      <w:r>
        <w:tab/>
        <w:t>reg [0:6] SEG7;</w:t>
      </w:r>
    </w:p>
    <w:p w:rsidR="009F4E83" w:rsidRDefault="009F4E83" w:rsidP="009F4E83">
      <w:r>
        <w:tab/>
        <w:t>always @ (I) begin</w:t>
      </w:r>
    </w:p>
    <w:p w:rsidR="009F4E83" w:rsidRDefault="009F4E83" w:rsidP="009F4E83">
      <w:r>
        <w:tab/>
        <w:t xml:space="preserve">  casez (I)</w:t>
      </w:r>
    </w:p>
    <w:p w:rsidR="009F4E83" w:rsidRDefault="009F4E83" w:rsidP="009F4E83">
      <w:r>
        <w:tab/>
        <w:t xml:space="preserve">    8'b10000000: SEG7 = 7'b1110111; // A</w:t>
      </w:r>
    </w:p>
    <w:p w:rsidR="009F4E83" w:rsidRDefault="009F4E83" w:rsidP="009F4E83">
      <w:r>
        <w:tab/>
        <w:t xml:space="preserve">    8'b11000000: SEG7 = 7'b0110000; // 1</w:t>
      </w:r>
    </w:p>
    <w:p w:rsidR="009F4E83" w:rsidRDefault="009F4E83" w:rsidP="009F4E83">
      <w:r>
        <w:tab/>
        <w:t xml:space="preserve">    8'b1?100000: SEG7 = 7'b1101101; // 2 </w:t>
      </w:r>
    </w:p>
    <w:p w:rsidR="009F4E83" w:rsidRDefault="009F4E83" w:rsidP="009F4E83">
      <w:r>
        <w:tab/>
        <w:t xml:space="preserve">    8'b1??10000: SEG7 = 7'b1111001; // 3 </w:t>
      </w:r>
    </w:p>
    <w:p w:rsidR="009F4E83" w:rsidRDefault="009F4E83" w:rsidP="009F4E83">
      <w:r>
        <w:tab/>
        <w:t xml:space="preserve">    8'b1???1000: SEG7 = 7'b0110011; // 4  </w:t>
      </w:r>
    </w:p>
    <w:p w:rsidR="009F4E83" w:rsidRDefault="009F4E83" w:rsidP="009F4E83">
      <w:r>
        <w:tab/>
        <w:t xml:space="preserve">    8'b1????100: SEG7 = 7'b1011011; // 5</w:t>
      </w:r>
    </w:p>
    <w:p w:rsidR="009F4E83" w:rsidRDefault="009F4E83" w:rsidP="009F4E83">
      <w:r>
        <w:tab/>
        <w:t xml:space="preserve">    8'b1?????10: SEG7 = 7'b1011111; // 6 </w:t>
      </w:r>
    </w:p>
    <w:p w:rsidR="009F4E83" w:rsidRDefault="009F4E83" w:rsidP="009F4E83">
      <w:r>
        <w:tab/>
        <w:t xml:space="preserve">    8'b1??????1: SEG7 = 7'b1110000; // 7</w:t>
      </w:r>
    </w:p>
    <w:p w:rsidR="009F4E83" w:rsidRDefault="009F4E83" w:rsidP="009F4E83">
      <w:r>
        <w:tab/>
        <w:t xml:space="preserve">    8'b0???????: SEG7 = 7'b0111110; // U</w:t>
      </w:r>
    </w:p>
    <w:p w:rsidR="009F4E83" w:rsidRDefault="009F4E83" w:rsidP="009F4E83">
      <w:r>
        <w:tab/>
        <w:t xml:space="preserve">  endcase</w:t>
      </w:r>
    </w:p>
    <w:p w:rsidR="009F4E83" w:rsidRDefault="009F4E83" w:rsidP="009F4E83">
      <w:r>
        <w:tab/>
        <w:t>end</w:t>
      </w:r>
    </w:p>
    <w:p w:rsidR="009F4E83" w:rsidRDefault="009F4E83" w:rsidP="009F4E83">
      <w:r>
        <w:tab/>
      </w:r>
    </w:p>
    <w:p w:rsidR="009F4E83" w:rsidRDefault="009F4E83" w:rsidP="009F4E83">
      <w:r>
        <w:tab/>
        <w:t>assign {A,B,C,D,E,F,G} = ~SEG7;</w:t>
      </w:r>
    </w:p>
    <w:p w:rsidR="000912B3" w:rsidRDefault="009F4E83" w:rsidP="009F4E83">
      <w:r>
        <w:t>endmodule</w:t>
      </w:r>
    </w:p>
    <w:p w:rsidR="009F4E83" w:rsidRDefault="009F4E83" w:rsidP="009F4E83">
      <w:r>
        <w:lastRenderedPageBreak/>
        <w:t>/* Hexadecimal 7-Segment Decoder for 22V10 */</w:t>
      </w:r>
    </w:p>
    <w:p w:rsidR="009F4E83" w:rsidRDefault="009F4E83" w:rsidP="009F4E83">
      <w:r>
        <w:t>module ALPHA(I, A, B, C, D, E, F, G, DP);</w:t>
      </w:r>
    </w:p>
    <w:p w:rsidR="009F4E83" w:rsidRDefault="009F4E83" w:rsidP="009F4E83">
      <w:r>
        <w:tab/>
        <w:t>input wire [0:4] I /* synthesis loc="2,3,4,5,9"*/;</w:t>
      </w:r>
    </w:p>
    <w:p w:rsidR="009F4E83" w:rsidRDefault="009F4E83" w:rsidP="009F4E83">
      <w:r>
        <w:tab/>
        <w:t>output wire A;</w:t>
      </w:r>
      <w:r>
        <w:tab/>
        <w:t>/* synthesis loc="14" */</w:t>
      </w:r>
    </w:p>
    <w:p w:rsidR="009F4E83" w:rsidRDefault="009F4E83" w:rsidP="009F4E83">
      <w:r>
        <w:tab/>
        <w:t>output wire B;</w:t>
      </w:r>
      <w:r>
        <w:tab/>
        <w:t>/* synthesis loc="15" */</w:t>
      </w:r>
    </w:p>
    <w:p w:rsidR="009F4E83" w:rsidRDefault="009F4E83" w:rsidP="009F4E83">
      <w:r>
        <w:tab/>
        <w:t>output wire C;</w:t>
      </w:r>
      <w:r>
        <w:tab/>
        <w:t>/* synthesis loc="16" */</w:t>
      </w:r>
    </w:p>
    <w:p w:rsidR="009F4E83" w:rsidRDefault="009F4E83" w:rsidP="009F4E83">
      <w:r>
        <w:tab/>
        <w:t>output wire D;</w:t>
      </w:r>
      <w:r>
        <w:tab/>
        <w:t>/* synthesis loc="17" */</w:t>
      </w:r>
    </w:p>
    <w:p w:rsidR="009F4E83" w:rsidRDefault="009F4E83" w:rsidP="009F4E83">
      <w:r>
        <w:tab/>
        <w:t>output wire E;</w:t>
      </w:r>
      <w:r>
        <w:tab/>
        <w:t>/* synthesis loc="18" */</w:t>
      </w:r>
    </w:p>
    <w:p w:rsidR="009F4E83" w:rsidRDefault="009F4E83" w:rsidP="009F4E83">
      <w:r>
        <w:tab/>
        <w:t>output wire F;</w:t>
      </w:r>
      <w:r>
        <w:tab/>
        <w:t>/* synthesis loc="19" */</w:t>
      </w:r>
    </w:p>
    <w:p w:rsidR="009F4E83" w:rsidRDefault="009F4E83" w:rsidP="009F4E83">
      <w:r>
        <w:tab/>
        <w:t>output wire G;</w:t>
      </w:r>
      <w:r>
        <w:tab/>
        <w:t>/* synthesis loc="20" */</w:t>
      </w:r>
    </w:p>
    <w:p w:rsidR="009F4E83" w:rsidRDefault="009F4E83" w:rsidP="009F4E83">
      <w:r>
        <w:tab/>
        <w:t>output wire DP; /* synthesis loc="21" */</w:t>
      </w:r>
    </w:p>
    <w:p w:rsidR="009F4E83" w:rsidRDefault="009F4E83" w:rsidP="009F4E83">
      <w:r>
        <w:tab/>
      </w:r>
    </w:p>
    <w:p w:rsidR="009F4E83" w:rsidRDefault="009F4E83" w:rsidP="009F4E83">
      <w:r>
        <w:tab/>
      </w:r>
    </w:p>
    <w:p w:rsidR="009F4E83" w:rsidRDefault="009F4E83" w:rsidP="009F4E83">
      <w:r>
        <w:tab/>
        <w:t>reg [6:0] SEG7;</w:t>
      </w:r>
    </w:p>
    <w:p w:rsidR="009F4E83" w:rsidRDefault="009F4E83" w:rsidP="009F4E83">
      <w:r>
        <w:tab/>
        <w:t>always @ (I) begin</w:t>
      </w:r>
    </w:p>
    <w:p w:rsidR="009F4E83" w:rsidRDefault="009F4E83" w:rsidP="009F4E83">
      <w:r>
        <w:tab/>
        <w:t xml:space="preserve">  case (I)</w:t>
      </w:r>
    </w:p>
    <w:p w:rsidR="009F4E83" w:rsidRDefault="009F4E83" w:rsidP="009F4E83">
      <w:r>
        <w:tab/>
        <w:t xml:space="preserve">    5'b00000: SEG7 = 7'b1110111; // A</w:t>
      </w:r>
    </w:p>
    <w:p w:rsidR="009F4E83" w:rsidRDefault="009F4E83" w:rsidP="009F4E83">
      <w:r>
        <w:tab/>
        <w:t xml:space="preserve">    5'b00010: SEG7 = 7'b0011111; // b</w:t>
      </w:r>
    </w:p>
    <w:p w:rsidR="009F4E83" w:rsidRDefault="009F4E83" w:rsidP="009F4E83">
      <w:r>
        <w:tab/>
        <w:t xml:space="preserve">    5'b00100: SEG7 = 7'b1001110; // C</w:t>
      </w:r>
    </w:p>
    <w:p w:rsidR="009F4E83" w:rsidRDefault="009F4E83" w:rsidP="009F4E83">
      <w:r>
        <w:tab/>
        <w:t xml:space="preserve">    5'b00110: SEG7 = 7'b0111101; // d</w:t>
      </w:r>
    </w:p>
    <w:p w:rsidR="009F4E83" w:rsidRDefault="009F4E83" w:rsidP="009F4E83">
      <w:r>
        <w:tab/>
        <w:t xml:space="preserve">    5'b01000: SEG7 = 7'b1001111; // E</w:t>
      </w:r>
    </w:p>
    <w:p w:rsidR="009F4E83" w:rsidRDefault="009F4E83" w:rsidP="009F4E83">
      <w:r>
        <w:tab/>
        <w:t xml:space="preserve">    5'b01010: SEG7 = 7'b1000111; // F</w:t>
      </w:r>
    </w:p>
    <w:p w:rsidR="009F4E83" w:rsidRDefault="009F4E83" w:rsidP="009F4E83">
      <w:r>
        <w:tab/>
        <w:t xml:space="preserve">    5'b01100: SEG7 = 7'b1111011; // g</w:t>
      </w:r>
    </w:p>
    <w:p w:rsidR="009F4E83" w:rsidRDefault="009F4E83" w:rsidP="009F4E83">
      <w:r>
        <w:tab/>
        <w:t xml:space="preserve">    5'b01110: SEG7 = 7'b0110111; // H </w:t>
      </w:r>
    </w:p>
    <w:p w:rsidR="009F4E83" w:rsidRDefault="009F4E83" w:rsidP="009F4E83">
      <w:r>
        <w:tab/>
        <w:t xml:space="preserve">    5'b10000: SEG7 = 7'b0111100; // J</w:t>
      </w:r>
    </w:p>
    <w:p w:rsidR="009F4E83" w:rsidRDefault="009F4E83" w:rsidP="009F4E83">
      <w:r>
        <w:tab/>
        <w:t xml:space="preserve">    5'b10010: SEG7 = 7'b0001110; // L </w:t>
      </w:r>
    </w:p>
    <w:p w:rsidR="009F4E83" w:rsidRDefault="009F4E83" w:rsidP="009F4E83">
      <w:r>
        <w:tab/>
        <w:t xml:space="preserve">    5'b10100: SEG7 = 7'b0010101; // n</w:t>
      </w:r>
    </w:p>
    <w:p w:rsidR="009F4E83" w:rsidRDefault="009F4E83" w:rsidP="009F4E83">
      <w:r>
        <w:tab/>
        <w:t xml:space="preserve">    5'b10110: SEG7 = 7'b0011101; // o</w:t>
      </w:r>
    </w:p>
    <w:p w:rsidR="009F4E83" w:rsidRDefault="009F4E83" w:rsidP="009F4E83">
      <w:r>
        <w:tab/>
        <w:t xml:space="preserve">    5'b11000: SEG7 = 7'b1100111; // P</w:t>
      </w:r>
    </w:p>
    <w:p w:rsidR="009F4E83" w:rsidRDefault="009F4E83" w:rsidP="009F4E83">
      <w:r>
        <w:lastRenderedPageBreak/>
        <w:tab/>
        <w:t xml:space="preserve">    5'b11010: SEG7 = 7'b0000101; // r</w:t>
      </w:r>
    </w:p>
    <w:p w:rsidR="009F4E83" w:rsidRDefault="009F4E83" w:rsidP="009F4E83">
      <w:r>
        <w:tab/>
        <w:t xml:space="preserve">    5'b11100: SEG7 = 7'b0111110; // U</w:t>
      </w:r>
    </w:p>
    <w:p w:rsidR="009F4E83" w:rsidRDefault="009F4E83" w:rsidP="009F4E83">
      <w:r>
        <w:tab/>
        <w:t xml:space="preserve">    5'b11110: SEG7 = 7'b0111011; // y</w:t>
      </w:r>
    </w:p>
    <w:p w:rsidR="009F4E83" w:rsidRDefault="009F4E83" w:rsidP="009F4E83"/>
    <w:p w:rsidR="009F4E83" w:rsidRDefault="009F4E83" w:rsidP="009F4E83">
      <w:r>
        <w:tab/>
        <w:t xml:space="preserve">    5'b00001: SEG7 = 7'b1111110; // 0</w:t>
      </w:r>
    </w:p>
    <w:p w:rsidR="009F4E83" w:rsidRDefault="009F4E83" w:rsidP="009F4E83">
      <w:r>
        <w:tab/>
        <w:t xml:space="preserve">    5'b00011: SEG7 = 7'b0110000; // 1</w:t>
      </w:r>
    </w:p>
    <w:p w:rsidR="009F4E83" w:rsidRDefault="009F4E83" w:rsidP="009F4E83">
      <w:r>
        <w:tab/>
        <w:t xml:space="preserve">    5'b00101: SEG7 = 7'b1101101; // 2 </w:t>
      </w:r>
    </w:p>
    <w:p w:rsidR="009F4E83" w:rsidRDefault="009F4E83" w:rsidP="009F4E83">
      <w:r>
        <w:tab/>
        <w:t xml:space="preserve">    5'b00111: SEG7 = 7'b1111001; // 3</w:t>
      </w:r>
    </w:p>
    <w:p w:rsidR="009F4E83" w:rsidRDefault="009F4E83" w:rsidP="009F4E83">
      <w:r>
        <w:tab/>
        <w:t xml:space="preserve">    5'b01001: SEG7 = 7'b0110011; // 4</w:t>
      </w:r>
    </w:p>
    <w:p w:rsidR="009F4E83" w:rsidRDefault="009F4E83" w:rsidP="009F4E83">
      <w:r>
        <w:tab/>
        <w:t xml:space="preserve">    5'b01011: SEG7 = 7'b1011011; // 5 </w:t>
      </w:r>
    </w:p>
    <w:p w:rsidR="009F4E83" w:rsidRDefault="009F4E83" w:rsidP="009F4E83">
      <w:r>
        <w:tab/>
        <w:t xml:space="preserve">    5'b01101: SEG7 = 7'b1011111; // 6 </w:t>
      </w:r>
    </w:p>
    <w:p w:rsidR="009F4E83" w:rsidRDefault="009F4E83" w:rsidP="009F4E83">
      <w:r>
        <w:tab/>
        <w:t xml:space="preserve">    5'b01111: SEG7 = 7'b1110000; // 7</w:t>
      </w:r>
    </w:p>
    <w:p w:rsidR="009F4E83" w:rsidRDefault="009F4E83" w:rsidP="009F4E83">
      <w:r>
        <w:tab/>
        <w:t xml:space="preserve">    5'b10001: SEG7 = 7'b1111111; // 8</w:t>
      </w:r>
    </w:p>
    <w:p w:rsidR="009F4E83" w:rsidRDefault="009F4E83" w:rsidP="009F4E83">
      <w:r>
        <w:tab/>
        <w:t xml:space="preserve">    5'b10011: SEG7 = 7'b1111011; // 9 </w:t>
      </w:r>
    </w:p>
    <w:p w:rsidR="009F4E83" w:rsidRDefault="009F4E83" w:rsidP="009F4E83">
      <w:r>
        <w:tab/>
        <w:t xml:space="preserve">    5'b10101: SEG7 = 7'b1110111; // A </w:t>
      </w:r>
    </w:p>
    <w:p w:rsidR="009F4E83" w:rsidRDefault="009F4E83" w:rsidP="009F4E83">
      <w:r>
        <w:tab/>
        <w:t xml:space="preserve">    5'b10111: SEG7 = 7'b0011111; // B</w:t>
      </w:r>
    </w:p>
    <w:p w:rsidR="009F4E83" w:rsidRDefault="009F4E83" w:rsidP="009F4E83">
      <w:r>
        <w:tab/>
        <w:t xml:space="preserve">    5'b11001: SEG7 = 7'b1001110; // C </w:t>
      </w:r>
    </w:p>
    <w:p w:rsidR="009F4E83" w:rsidRDefault="009F4E83" w:rsidP="009F4E83">
      <w:r>
        <w:tab/>
        <w:t xml:space="preserve">    5'b11011: SEG7 = 7'b0111101; // D</w:t>
      </w:r>
    </w:p>
    <w:p w:rsidR="009F4E83" w:rsidRDefault="009F4E83" w:rsidP="009F4E83">
      <w:r>
        <w:t xml:space="preserve">  </w:t>
      </w:r>
      <w:r>
        <w:tab/>
        <w:t xml:space="preserve">    5'b11101: SEG7 = 7'b1001111; // E </w:t>
      </w:r>
    </w:p>
    <w:p w:rsidR="009F4E83" w:rsidRDefault="009F4E83" w:rsidP="009F4E83">
      <w:r>
        <w:tab/>
        <w:t xml:space="preserve">    5'b11111: SEG7 = 7'b1000111; // F</w:t>
      </w:r>
    </w:p>
    <w:p w:rsidR="009F4E83" w:rsidRDefault="009F4E83" w:rsidP="009F4E83">
      <w:r>
        <w:tab/>
        <w:t xml:space="preserve">  endcase</w:t>
      </w:r>
    </w:p>
    <w:p w:rsidR="009F4E83" w:rsidRDefault="009F4E83" w:rsidP="009F4E83">
      <w:r>
        <w:tab/>
        <w:t>end</w:t>
      </w:r>
    </w:p>
    <w:p w:rsidR="009F4E83" w:rsidRDefault="009F4E83" w:rsidP="009F4E83">
      <w:r>
        <w:tab/>
      </w:r>
    </w:p>
    <w:p w:rsidR="009F4E83" w:rsidRDefault="009F4E83" w:rsidP="009F4E83">
      <w:r>
        <w:tab/>
        <w:t>assign {A,B,C,D,E,F,G} = ~SEG7;</w:t>
      </w:r>
    </w:p>
    <w:p w:rsidR="009F4E83" w:rsidRDefault="009F4E83" w:rsidP="009F4E83">
      <w:r>
        <w:t>endmodule</w:t>
      </w:r>
    </w:p>
    <w:p w:rsidR="009F4E83" w:rsidRDefault="009F4E83" w:rsidP="009F4E83"/>
    <w:p w:rsidR="009F4E83" w:rsidRDefault="009F4E83" w:rsidP="009F4E83"/>
    <w:p w:rsidR="009F4E83" w:rsidRDefault="009F4E83" w:rsidP="009F4E83"/>
    <w:p w:rsidR="009F4E83" w:rsidRDefault="009F4E83" w:rsidP="009F4E83"/>
    <w:p w:rsidR="009F4E83" w:rsidRDefault="009F4E83" w:rsidP="009F4E83">
      <w:r>
        <w:lastRenderedPageBreak/>
        <w:t>/* Hexadecimal 7-Segment Decoder for 22V10 */</w:t>
      </w:r>
    </w:p>
    <w:p w:rsidR="009F4E83" w:rsidRDefault="009F4E83" w:rsidP="009F4E83">
      <w:r>
        <w:t>module LAB7(I, A, B, C, D, E, F, G, DP);</w:t>
      </w:r>
    </w:p>
    <w:p w:rsidR="009F4E83" w:rsidRDefault="009F4E83" w:rsidP="009F4E83">
      <w:r>
        <w:tab/>
        <w:t>input wire [0:7] I /* synthesis loc="2,3,4,5,6,7,8,9" */;</w:t>
      </w:r>
    </w:p>
    <w:p w:rsidR="009F4E83" w:rsidRDefault="009F4E83" w:rsidP="009F4E83">
      <w:r>
        <w:tab/>
        <w:t>output wire A;</w:t>
      </w:r>
      <w:r>
        <w:tab/>
        <w:t>/* synthesis loc="14" */</w:t>
      </w:r>
    </w:p>
    <w:p w:rsidR="009F4E83" w:rsidRDefault="009F4E83" w:rsidP="009F4E83">
      <w:r>
        <w:tab/>
        <w:t>output wire B;</w:t>
      </w:r>
      <w:r>
        <w:tab/>
        <w:t>/* synthesis loc="15" */</w:t>
      </w:r>
    </w:p>
    <w:p w:rsidR="009F4E83" w:rsidRDefault="009F4E83" w:rsidP="009F4E83">
      <w:r>
        <w:tab/>
        <w:t>output wire C;</w:t>
      </w:r>
      <w:r>
        <w:tab/>
        <w:t>/* synthesis loc="16" */</w:t>
      </w:r>
    </w:p>
    <w:p w:rsidR="009F4E83" w:rsidRDefault="009F4E83" w:rsidP="009F4E83">
      <w:r>
        <w:tab/>
        <w:t>output wire D;</w:t>
      </w:r>
      <w:r>
        <w:tab/>
        <w:t>/* synthesis loc="17" */</w:t>
      </w:r>
    </w:p>
    <w:p w:rsidR="009F4E83" w:rsidRDefault="009F4E83" w:rsidP="009F4E83">
      <w:r>
        <w:tab/>
        <w:t>output wire E;</w:t>
      </w:r>
      <w:r>
        <w:tab/>
        <w:t>/* synthesis loc="18" */</w:t>
      </w:r>
    </w:p>
    <w:p w:rsidR="009F4E83" w:rsidRDefault="009F4E83" w:rsidP="009F4E83">
      <w:r>
        <w:tab/>
        <w:t>output wire F;</w:t>
      </w:r>
      <w:r>
        <w:tab/>
        <w:t>/* synthesis loc="19" */</w:t>
      </w:r>
    </w:p>
    <w:p w:rsidR="009F4E83" w:rsidRDefault="009F4E83" w:rsidP="009F4E83">
      <w:r>
        <w:tab/>
        <w:t>output wire G;</w:t>
      </w:r>
      <w:r>
        <w:tab/>
        <w:t>/* synthesis loc="20" */</w:t>
      </w:r>
    </w:p>
    <w:p w:rsidR="009F4E83" w:rsidRDefault="009F4E83" w:rsidP="009F4E83">
      <w:r>
        <w:tab/>
        <w:t>output wire DP; /* synthesis loc="21" */</w:t>
      </w:r>
    </w:p>
    <w:p w:rsidR="009F4E83" w:rsidRDefault="009F4E83" w:rsidP="009F4E83">
      <w:r>
        <w:tab/>
      </w:r>
    </w:p>
    <w:p w:rsidR="009F4E83" w:rsidRDefault="009F4E83" w:rsidP="009F4E83">
      <w:r>
        <w:tab/>
      </w:r>
    </w:p>
    <w:p w:rsidR="009F4E83" w:rsidRDefault="009F4E83" w:rsidP="009F4E83">
      <w:r>
        <w:tab/>
        <w:t>assign DP = ~I[7];</w:t>
      </w:r>
    </w:p>
    <w:p w:rsidR="009F4E83" w:rsidRDefault="009F4E83" w:rsidP="009F4E83">
      <w:r>
        <w:tab/>
        <w:t>assign G = ~I[6];</w:t>
      </w:r>
    </w:p>
    <w:p w:rsidR="009F4E83" w:rsidRDefault="009F4E83" w:rsidP="009F4E83">
      <w:r>
        <w:tab/>
        <w:t>assign F = ~I[5];</w:t>
      </w:r>
    </w:p>
    <w:p w:rsidR="009F4E83" w:rsidRDefault="009F4E83" w:rsidP="009F4E83">
      <w:r>
        <w:tab/>
        <w:t>assign E = ~I[4];</w:t>
      </w:r>
    </w:p>
    <w:p w:rsidR="009F4E83" w:rsidRDefault="009F4E83" w:rsidP="009F4E83">
      <w:r>
        <w:tab/>
        <w:t>assign D = ~I[3];</w:t>
      </w:r>
    </w:p>
    <w:p w:rsidR="009F4E83" w:rsidRDefault="009F4E83" w:rsidP="009F4E83">
      <w:r>
        <w:tab/>
        <w:t>assign C = ~I[2];</w:t>
      </w:r>
    </w:p>
    <w:p w:rsidR="009F4E83" w:rsidRDefault="009F4E83" w:rsidP="009F4E83">
      <w:r>
        <w:tab/>
        <w:t>assign B = ~I[1];</w:t>
      </w:r>
    </w:p>
    <w:p w:rsidR="009F4E83" w:rsidRDefault="009F4E83" w:rsidP="009F4E83">
      <w:r>
        <w:tab/>
        <w:t>assign A = ~I[0];</w:t>
      </w:r>
    </w:p>
    <w:p w:rsidR="009F4E83" w:rsidRDefault="009F4E83" w:rsidP="009F4E83">
      <w:r>
        <w:tab/>
      </w:r>
    </w:p>
    <w:p w:rsidR="009F4E83" w:rsidRDefault="009F4E83" w:rsidP="009F4E83">
      <w:r>
        <w:t>endmodule</w:t>
      </w:r>
      <w:bookmarkStart w:id="0" w:name="_GoBack"/>
      <w:bookmarkEnd w:id="0"/>
    </w:p>
    <w:p w:rsidR="009F4E83" w:rsidRDefault="009F4E83" w:rsidP="009F4E83"/>
    <w:sectPr w:rsidR="009F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E83" w:rsidRDefault="009F4E83" w:rsidP="009F4E83">
      <w:pPr>
        <w:spacing w:after="0" w:line="240" w:lineRule="auto"/>
      </w:pPr>
      <w:r>
        <w:separator/>
      </w:r>
    </w:p>
  </w:endnote>
  <w:endnote w:type="continuationSeparator" w:id="0">
    <w:p w:rsidR="009F4E83" w:rsidRDefault="009F4E83" w:rsidP="009F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E83" w:rsidRDefault="009F4E83" w:rsidP="009F4E83">
      <w:pPr>
        <w:spacing w:after="0" w:line="240" w:lineRule="auto"/>
      </w:pPr>
      <w:r>
        <w:separator/>
      </w:r>
    </w:p>
  </w:footnote>
  <w:footnote w:type="continuationSeparator" w:id="0">
    <w:p w:rsidR="009F4E83" w:rsidRDefault="009F4E83" w:rsidP="009F4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83"/>
    <w:rsid w:val="000912B3"/>
    <w:rsid w:val="009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59E7"/>
  <w15:chartTrackingRefBased/>
  <w15:docId w15:val="{0E08E4B5-4132-457A-93BE-4B7B599A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83"/>
  </w:style>
  <w:style w:type="paragraph" w:styleId="Footer">
    <w:name w:val="footer"/>
    <w:basedOn w:val="Normal"/>
    <w:link w:val="FooterChar"/>
    <w:uiPriority w:val="99"/>
    <w:unhideWhenUsed/>
    <w:rsid w:val="009F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6054033</Template>
  <TotalTime>1</TotalTime>
  <Pages>4</Pages>
  <Words>510</Words>
  <Characters>2907</Characters>
  <Application>Microsoft Office Word</Application>
  <DocSecurity>0</DocSecurity>
  <Lines>24</Lines>
  <Paragraphs>6</Paragraphs>
  <ScaleCrop>false</ScaleCrop>
  <Company>Engineering Computer Network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Ozor, Uchechukwu Solomon</dc:creator>
  <cp:keywords/>
  <dc:description/>
  <cp:lastModifiedBy>Ozor, Uchechukwu Solomon</cp:lastModifiedBy>
  <cp:revision>1</cp:revision>
  <dcterms:created xsi:type="dcterms:W3CDTF">2019-02-27T11:04:00Z</dcterms:created>
  <dcterms:modified xsi:type="dcterms:W3CDTF">2019-02-27T11:05:00Z</dcterms:modified>
</cp:coreProperties>
</file>